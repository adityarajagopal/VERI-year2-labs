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1F9" w:rsidRDefault="007612B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D116C5" wp14:editId="5A637395">
                <wp:simplePos x="0" y="0"/>
                <wp:positionH relativeFrom="margin">
                  <wp:align>center</wp:align>
                </wp:positionH>
                <wp:positionV relativeFrom="paragraph">
                  <wp:posOffset>303</wp:posOffset>
                </wp:positionV>
                <wp:extent cx="6700520" cy="1704994"/>
                <wp:effectExtent l="0" t="0" r="5080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0520" cy="1704994"/>
                          <a:chOff x="0" y="0"/>
                          <a:chExt cx="6700520" cy="1704994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520" cy="8451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9809"/>
                            <a:ext cx="6700520" cy="845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EE6EF4" id="Group 9" o:spid="_x0000_s1026" style="position:absolute;margin-left:0;margin-top:0;width:527.6pt;height:134.25pt;z-index:251660288;mso-position-horizontal:center;mso-position-horizontal-relative:margin" coordsize="67005,170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7005;height:8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lgzPAAAAA2gAAAA8AAABkcnMvZG93bnJldi54bWxET02LwjAQvQv7H8IseBFN10Nxq1FEWBAP&#10;gq6y16EZ02ozKU1a6783grCn4fE+Z7HqbSU6anzpWMHXJAFBnDtdslFw+v0Zz0D4gKyxckwKHuRh&#10;tfwYLDDT7s4H6o7BiBjCPkMFRQh1JqXPC7LoJ64mjtzFNRZDhI2RusF7DLeVnCZJKi2WHBsKrGlT&#10;UH47tlZBeu1Gud3/tbRLR8mmNeX32TyUGn726zmIQH34F7/dWx3nw+uV15XLJ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gWWDM8AAAADaAAAADwAAAAAAAAAAAAAAAACfAgAA&#10;ZHJzL2Rvd25yZXYueG1sUEsFBgAAAAAEAAQA9wAAAIwDAAAAAA==&#10;">
                  <v:imagedata r:id="rId5" o:title=""/>
                  <v:path arrowok="t"/>
                </v:shape>
                <v:shape id="Picture 5" o:spid="_x0000_s1028" type="#_x0000_t75" style="position:absolute;top:8598;width:67005;height:84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5ehTDDAAAA2gAAAA8AAABkcnMvZG93bnJldi54bWxEj0+LwjAUxO8LfofwBC+i6S5s0WoUERYW&#10;Dwv+w+ujeabV5qU0aa3ffrMg7HGYmd8wy3VvK9FR40vHCt6nCQji3OmSjYLT8WsyA+EDssbKMSl4&#10;kof1avC2xEy7B++pOwQjIoR9hgqKEOpMSp8XZNFPXU0cvatrLIYoGyN1g48It5X8SJJUWiw5LhRY&#10;07ag/H5orYL01o1z+3NpaZeOk21ryvnZPJUaDfvNAkSgPvyHX+1vreAT/q7EGy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l6FMMMAAADaAAAADwAAAAAAAAAAAAAAAACf&#10;AgAAZHJzL2Rvd25yZXYueG1sUEsFBgAAAAAEAAQA9wAAAI8DAAAAAA==&#10;">
                  <v:imagedata r:id="rId5" o:title=""/>
                  <v:path arrowok="t"/>
                </v:shape>
                <w10:wrap anchorx="margin"/>
              </v:group>
            </w:pict>
          </mc:Fallback>
        </mc:AlternateContent>
      </w:r>
    </w:p>
    <w:p w:rsidR="003151F9" w:rsidRPr="003151F9" w:rsidRDefault="003151F9" w:rsidP="003151F9"/>
    <w:p w:rsidR="003151F9" w:rsidRPr="003151F9" w:rsidRDefault="003151F9" w:rsidP="003151F9"/>
    <w:p w:rsidR="003151F9" w:rsidRPr="003151F9" w:rsidRDefault="003151F9" w:rsidP="003151F9"/>
    <w:p w:rsidR="003151F9" w:rsidRDefault="003151F9" w:rsidP="003151F9"/>
    <w:p w:rsidR="007612B8" w:rsidRDefault="003151F9" w:rsidP="003151F9">
      <w:pPr>
        <w:tabs>
          <w:tab w:val="left" w:pos="3514"/>
        </w:tabs>
      </w:pPr>
      <w:r>
        <w:tab/>
      </w:r>
    </w:p>
    <w:p w:rsidR="007612B8" w:rsidRPr="007612B8" w:rsidRDefault="007612B8" w:rsidP="007612B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1D56B6" wp14:editId="21944A1A">
                <wp:simplePos x="0" y="0"/>
                <wp:positionH relativeFrom="margin">
                  <wp:align>center</wp:align>
                </wp:positionH>
                <wp:positionV relativeFrom="paragraph">
                  <wp:posOffset>196263</wp:posOffset>
                </wp:positionV>
                <wp:extent cx="6772427" cy="1350569"/>
                <wp:effectExtent l="0" t="0" r="9525" b="254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427" cy="1350569"/>
                          <a:chOff x="0" y="0"/>
                          <a:chExt cx="6772427" cy="1350569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1955" cy="675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2" y="675564"/>
                            <a:ext cx="6751955" cy="675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F1407" id="Group 8" o:spid="_x0000_s1026" style="position:absolute;margin-left:0;margin-top:15.45pt;width:533.25pt;height:106.35pt;z-index:251663360;mso-position-horizontal:center;mso-position-horizontal-relative:margin" coordsize="67724,13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">
                <v:shape id="Picture 2" o:spid="_x0000_s1027" type="#_x0000_t75" style="position:absolute;width:67519;height:6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CcDLEAAAA2gAAAA8AAABkcnMvZG93bnJldi54bWxEj0FrwkAUhO8F/8PyhF6KbmqkhNRVSiEQ&#10;8dRYSr29Zp9JMPs27G41/fduQfA4zMw3zGozml6cyfnOsoLneQKCuLa640bB576YZSB8QNbYWyYF&#10;f+Rhs548rDDX9sIfdK5CIyKEfY4K2hCGXEpft2TQz+1AHL2jdQZDlK6R2uElwk0vF0nyIg12HBda&#10;HOi9pfpU/RoFPiu3xVf6dBjxG/UPpm6/3O6UepyOb68gAo3hHr61S61gAf9X4g2Q6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4CcDLEAAAA2gAAAA8AAAAAAAAAAAAAAAAA&#10;nwIAAGRycy9kb3ducmV2LnhtbFBLBQYAAAAABAAEAPcAAACQAwAAAAA=&#10;">
                  <v:imagedata r:id="rId7" o:title=""/>
                  <v:path arrowok="t"/>
                </v:shape>
                <v:shape id="Picture 7" o:spid="_x0000_s1028" type="#_x0000_t75" style="position:absolute;left:204;top:6755;width:67520;height:67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5106rEAAAA2gAAAA8AAABkcnMvZG93bnJldi54bWxEj09rwkAUxO8Fv8PyCr0Us2ktKqmrSEFI&#10;8OQfxN5es69JaPZt2N2a9Nu7QsHjMDO/YRarwbTiQs43lhW8JCkI4tLqhisFx8NmPAfhA7LG1jIp&#10;+CMPq+XoYYGZtj3v6LIPlYgQ9hkqqEPoMil9WZNBn9iOOHrf1hkMUbpKaod9hJtWvqbpVBpsOC7U&#10;2NFHTeXP/tco8PO82Jwmz58DnlF/4cQd3oqtUk+Pw/odRKAh3MP/7VwrmMHtSrwBcnk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5106rEAAAA2gAAAA8AAAAAAAAAAAAAAAAA&#10;nwIAAGRycy9kb3ducmV2LnhtbFBLBQYAAAAABAAEAPcAAACQAwAAAAA=&#10;">
                  <v:imagedata r:id="rId7" o:title=""/>
                  <v:path arrowok="t"/>
                </v:shape>
                <w10:wrap anchorx="margin"/>
              </v:group>
            </w:pict>
          </mc:Fallback>
        </mc:AlternateContent>
      </w:r>
    </w:p>
    <w:p w:rsidR="007612B8" w:rsidRPr="007612B8" w:rsidRDefault="007612B8" w:rsidP="007612B8"/>
    <w:p w:rsidR="007612B8" w:rsidRDefault="007612B8" w:rsidP="007612B8"/>
    <w:p w:rsidR="00520AEF" w:rsidRDefault="007612B8" w:rsidP="007612B8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-566382</wp:posOffset>
                </wp:positionH>
                <wp:positionV relativeFrom="paragraph">
                  <wp:posOffset>3270762</wp:posOffset>
                </wp:positionV>
                <wp:extent cx="4298685" cy="3658235"/>
                <wp:effectExtent l="0" t="0" r="698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8685" cy="3658235"/>
                          <a:chOff x="0" y="0"/>
                          <a:chExt cx="4298685" cy="365823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3658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35875" y="0"/>
                            <a:ext cx="2162810" cy="36582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5ED436" id="Group 12" o:spid="_x0000_s1026" style="position:absolute;margin-left:-44.6pt;margin-top:257.55pt;width:338.5pt;height:288.05pt;z-index:251667456" coordsize="42986,36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">
                <v:shape id="Picture 10" o:spid="_x0000_s1027" type="#_x0000_t75" style="position:absolute;width:21628;height:3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yDqHEAAAA2wAAAA8AAABkcnMvZG93bnJldi54bWxEj0FrAjEQhe8F/0OYgreabRGVrVFUWuqh&#10;INr2Pmymm62byZKkuvXXdw6Ctxnem/e+mS9736oTxdQENvA4KkARV8E2XBv4/Hh9mIFKGdliG5gM&#10;/FGC5WJwN8fShjPv6XTItZIQTiUacDl3pdapcuQxjUJHLNp3iB6zrLHWNuJZwn2rn4pioj02LA0O&#10;O9o4qo6HX29g/BN3+RJmu43Tb657n0xfvtbRmOF9v3oGlanPN/P1emsFX+jlFxlAL/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5yDqHEAAAA2wAAAA8AAAAAAAAAAAAAAAAA&#10;nwIAAGRycy9kb3ducmV2LnhtbFBLBQYAAAAABAAEAPcAAACQAwAAAAA=&#10;">
                  <v:imagedata r:id="rId9" o:title=""/>
                  <v:path arrowok="t"/>
                </v:shape>
                <v:shape id="Picture 11" o:spid="_x0000_s1028" type="#_x0000_t75" style="position:absolute;left:21358;width:21628;height:365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+qzrAAAAA2wAAAA8AAABkcnMvZG93bnJldi54bWxET01rAjEQvQv+hzCCN80qxcpqFJUWPQii&#10;rfdhM91s3UyWJNW1v74RCt7m8T5nvmxtLa7kQ+VYwWiYgSAunK64VPD58T6YgggRWWPtmBTcKcBy&#10;0e3MMdfuxke6nmIpUgiHHBWYGJtcylAYshiGriFO3JfzFmOCvpTa4y2F21qOs2wiLVacGgw2tDFU&#10;XE4/VsHLtz/EXzc9bIzcmmY/eX07r71S/V67moGI1Man+N+902n+CB6/pAPk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T6rOsAAAADbAAAADwAAAAAAAAAAAAAAAACfAgAA&#10;ZHJzL2Rvd25yZXYueG1sUEsFBgAAAAAEAAQA9wAAAIwDAAAAAA==&#10;">
                  <v:imagedata r:id="rId9" o:title=""/>
                  <v:path arrowok="t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4E018E0" wp14:editId="64271A72">
                <wp:simplePos x="0" y="0"/>
                <wp:positionH relativeFrom="margin">
                  <wp:align>center</wp:align>
                </wp:positionH>
                <wp:positionV relativeFrom="paragraph">
                  <wp:posOffset>964044</wp:posOffset>
                </wp:positionV>
                <wp:extent cx="6953639" cy="2212814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639" cy="2212814"/>
                          <a:chOff x="0" y="0"/>
                          <a:chExt cx="6953639" cy="2212814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0755" cy="2205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52884" y="6824"/>
                            <a:ext cx="3500755" cy="22059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2C6B43" id="Group 6" o:spid="_x0000_s1026" style="position:absolute;margin-left:0;margin-top:75.9pt;width:547.55pt;height:174.25pt;z-index:251657216;mso-position-horizontal:center;mso-position-horizontal-relative:margin" coordsize="69536,2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">
                <v:shape id="Picture 3" o:spid="_x0000_s1027" type="#_x0000_t75" style="position:absolute;width:35007;height:220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KcWYPEAAAA2gAAAA8AAABkcnMvZG93bnJldi54bWxEj0FrAjEUhO8F/0N4ghep2SpYXY0i0oKH&#10;omiLeHxsntnVzcuySdf13zeC0OMwM98w82VrS9FQ7QvHCt4GCQjizOmCjYKf78/XCQgfkDWWjknB&#10;nTwsF52XOaba3XhPzSEYESHsU1SQh1ClUvosJ4t+4Cri6J1dbTFEWRupa7xFuC3lMEnG0mLBcSHH&#10;itY5ZdfDr1UwHe9GH8ll7Y/9r20zCeb0PjUnpXrddjUDEagN/+Fne6MVjOBxJd4Auf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KcWYPEAAAA2gAAAA8AAAAAAAAAAAAAAAAA&#10;nwIAAGRycy9kb3ducmV2LnhtbFBLBQYAAAAABAAEAPcAAACQAwAAAAA=&#10;">
                  <v:imagedata r:id="rId11" o:title=""/>
                  <v:path arrowok="t"/>
                </v:shape>
                <v:shape id="Picture 4" o:spid="_x0000_s1028" type="#_x0000_t75" style="position:absolute;left:34528;top:68;width:35008;height:22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11wffFAAAA2gAAAA8AAABkcnMvZG93bnJldi54bWxEj09rAjEUxO+C3yG8ghfRbGvxz2qUIgoe&#10;SktVxONj85pdu3lZNnFdv70pFHocZuY3zGLV2lI0VPvCsYLnYQKCOHO6YKPgeNgOpiB8QNZYOiYF&#10;d/KwWnY7C0y1u/EXNftgRISwT1FBHkKVSumznCz6oauIo/ftaoshytpIXeMtwm0pX5JkLC0WHBdy&#10;rGidU/azv1oFs/HnaJNc1v7Uf/9opsGcJzNzVqr31L7NQQRqw3/4r73TCl7h90q8AXL5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dcH3xQAAANoAAAAPAAAAAAAAAAAAAAAA&#10;AJ8CAABkcnMvZG93bnJldi54bWxQSwUGAAAAAAQABAD3AAAAkQMAAAAA&#10;">
                  <v:imagedata r:id="rId11" o:title=""/>
                  <v:path arrowok="t"/>
                </v:shape>
                <w10:wrap anchorx="margin"/>
              </v:group>
            </w:pict>
          </mc:Fallback>
        </mc:AlternateContent>
      </w:r>
    </w:p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Pr="00520AEF" w:rsidRDefault="00520AEF" w:rsidP="00520AEF"/>
    <w:p w:rsidR="00520AEF" w:rsidRDefault="00520AEF" w:rsidP="00520AEF"/>
    <w:p w:rsidR="00A800C1" w:rsidRDefault="00520AEF" w:rsidP="00520AEF">
      <w:pPr>
        <w:tabs>
          <w:tab w:val="left" w:pos="7329"/>
        </w:tabs>
      </w:pPr>
      <w:r>
        <w:tab/>
      </w:r>
    </w:p>
    <w:p w:rsidR="00520AEF" w:rsidRDefault="00520AEF" w:rsidP="00520AEF">
      <w:pPr>
        <w:tabs>
          <w:tab w:val="left" w:pos="7329"/>
        </w:tabs>
      </w:pPr>
    </w:p>
    <w:p w:rsidR="00520AEF" w:rsidRDefault="00520AEF" w:rsidP="00520AEF">
      <w:pPr>
        <w:tabs>
          <w:tab w:val="left" w:pos="7329"/>
        </w:tabs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873255" cy="1882775"/>
                <wp:effectExtent l="0" t="0" r="3810" b="31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255" cy="1882775"/>
                          <a:chOff x="0" y="0"/>
                          <a:chExt cx="4873255" cy="1882775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7130" cy="18827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6125" y="0"/>
                            <a:ext cx="2437130" cy="1882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F1CEC29" id="Group 16" o:spid="_x0000_s1026" style="position:absolute;margin-left:0;margin-top:0;width:383.7pt;height:148.25pt;z-index:251672576;mso-position-horizontal:left;mso-position-horizontal-relative:margin" coordsize="48732,188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">
                <v:shape id="Picture 13" o:spid="_x0000_s1027" type="#_x0000_t75" style="position:absolute;width:24371;height:18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8FmrAAAAA2wAAAA8AAABkcnMvZG93bnJldi54bWxET9tqwkAQfS/4D8sIvtWNWopGVxGhxUIp&#10;eMHnITtmg9mZkF1N+vfdQqFvczjXWW16X6sHtaESNjAZZ6CIC7EVlwbOp7fnOagQkS3WwmTgmwJs&#10;1oOnFeZWOj7Q4xhLlUI45GjAxdjkWofCkccwloY4cVdpPcYE21LbFrsU7ms9zbJX7bHi1OCwoZ2j&#10;4na8ewPvu/1F0H64LlYvn1Iv7tlFvowZDfvtElSkPv6L/9x7m+bP4PeXdIBe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bwWasAAAADbAAAADwAAAAAAAAAAAAAAAACfAgAA&#10;ZHJzL2Rvd25yZXYueG1sUEsFBgAAAAAEAAQA9wAAAIwDAAAAAA==&#10;">
                  <v:imagedata r:id="rId13" o:title=""/>
                  <v:path arrowok="t"/>
                </v:shape>
                <v:shape id="Picture 15" o:spid="_x0000_s1028" type="#_x0000_t75" style="position:absolute;left:24361;width:24371;height:188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ZK4XAAAAA2wAAAA8AAABkcnMvZG93bnJldi54bWxET9tqwkAQfS/4D8sIvtWNYotGVxGhxUIp&#10;eMHnITtmg9mZkF1N+vfdQqFvczjXWW16X6sHtaESNjAZZ6CIC7EVlwbOp7fnOagQkS3WwmTgmwJs&#10;1oOnFeZWOj7Q4xhLlUI45GjAxdjkWofCkccwloY4cVdpPcYE21LbFrsU7ms9zbJX7bHi1OCwoZ2j&#10;4na8ewPvu/1F0H64LlazT6kX9+wiX8aMhv12CSpSH//Ff+69TfNf4PeXdIBe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RkrhcAAAADbAAAADwAAAAAAAAAAAAAAAACfAgAA&#10;ZHJzL2Rvd25yZXYueG1sUEsFBgAAAAAEAAQA9wAAAIwDAAAAAA==&#10;">
                  <v:imagedata r:id="rId13" o:title=""/>
                  <v:path arrowok="t"/>
                </v:shape>
                <w10:wrap anchorx="margin"/>
              </v:group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 wp14:anchorId="6B4D5198" wp14:editId="10402BF5">
            <wp:simplePos x="0" y="0"/>
            <wp:positionH relativeFrom="column">
              <wp:posOffset>2531395</wp:posOffset>
            </wp:positionH>
            <wp:positionV relativeFrom="paragraph">
              <wp:posOffset>0</wp:posOffset>
            </wp:positionV>
            <wp:extent cx="2437130" cy="1882775"/>
            <wp:effectExtent l="0" t="0" r="1270" b="31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7051" w:rsidRDefault="00097051" w:rsidP="00520AEF">
      <w:pPr>
        <w:tabs>
          <w:tab w:val="left" w:pos="7329"/>
        </w:tabs>
      </w:pPr>
    </w:p>
    <w:p w:rsidR="00097051" w:rsidRPr="00097051" w:rsidRDefault="00097051" w:rsidP="00097051"/>
    <w:p w:rsidR="00097051" w:rsidRPr="00097051" w:rsidRDefault="00097051" w:rsidP="00097051"/>
    <w:p w:rsidR="00097051" w:rsidRPr="00097051" w:rsidRDefault="00097051" w:rsidP="00097051"/>
    <w:p w:rsidR="00097051" w:rsidRPr="00097051" w:rsidRDefault="00097051" w:rsidP="00097051"/>
    <w:p w:rsidR="00097051" w:rsidRPr="00097051" w:rsidRDefault="00097051" w:rsidP="00097051"/>
    <w:p w:rsidR="00097051" w:rsidRPr="00097051" w:rsidRDefault="00097051" w:rsidP="0009705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88255</wp:posOffset>
                </wp:positionV>
                <wp:extent cx="6440957" cy="2131373"/>
                <wp:effectExtent l="0" t="0" r="0" b="25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957" cy="2131373"/>
                          <a:chOff x="0" y="0"/>
                          <a:chExt cx="6440957" cy="2131373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085" cy="2117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0872" y="13648"/>
                            <a:ext cx="3220085" cy="2117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9A72154" id="Group 19" o:spid="_x0000_s1026" style="position:absolute;margin-left:0;margin-top:6.95pt;width:507.15pt;height:167.8pt;z-index:251676672;mso-position-horizontal:center;mso-position-horizontal-relative:margin" coordsize="64409,21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">
                <v:shape id="Picture 17" o:spid="_x0000_s1027" type="#_x0000_t75" style="position:absolute;width:32200;height:21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O9FHBAAAA2wAAAA8AAABkcnMvZG93bnJldi54bWxET01rAjEQvRf8D2EEbzWrB7dsjVIEwSIo&#10;VS/epptxszSZLEm6rv++KRR6m8f7nOV6cFb0FGLrWcFsWoAgrr1uuVFwOW+fX0DEhKzReiYFD4qw&#10;Xo2ellhpf+cP6k+pETmEY4UKTEpdJWWsDTmMU98RZ+7mg8OUYWikDnjP4c7KeVEspMOWc4PBjjaG&#10;6q/Tt1PQl9a09n3fl7tjwsN1/1kfb0GpyXh4ewWRaEj/4j/3Tuf5Jfz+kg+Qqx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O9FHBAAAA2wAAAA8AAAAAAAAAAAAAAAAAnwIA&#10;AGRycy9kb3ducmV2LnhtbFBLBQYAAAAABAAEAPcAAACNAwAAAAA=&#10;">
                  <v:imagedata r:id="rId15" o:title=""/>
                  <v:path arrowok="t"/>
                </v:shape>
                <v:shape id="Picture 18" o:spid="_x0000_s1028" type="#_x0000_t75" style="position:absolute;left:32208;top:136;width:32201;height:211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RYCPEAAAA2wAAAA8AAABkcnMvZG93bnJldi54bWxEj0FLAzEQhe+C/yGM4M3N6sHK2rSUglAp&#10;WKxevE03083SZLIkcbv+e+dQ6G2G9+a9b+bLKXg1Usp9ZAOPVQ2KuI22587A99fbwwuoXJAt+shk&#10;4I8yLBe3N3NsbDzzJ4370ikJ4dygAVfK0GidW0cBcxUHYtGOMQUssqZO24RnCQ9eP9X1sw7YszQ4&#10;HGjtqD3tf4OBceZd79+342yzK/jxsz20u2My5v5uWr2CKjSVq/lyvbGCL7DyiwygF/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+RYCPEAAAA2wAAAA8AAAAAAAAAAAAAAAAA&#10;nwIAAGRycy9kb3ducmV2LnhtbFBLBQYAAAAABAAEAPcAAACQAwAAAAA=&#10;">
                  <v:imagedata r:id="rId15" o:title=""/>
                  <v:path arrowok="t"/>
                </v:shape>
                <w10:wrap anchorx="margin"/>
              </v:group>
            </w:pict>
          </mc:Fallback>
        </mc:AlternateContent>
      </w:r>
    </w:p>
    <w:p w:rsidR="00097051" w:rsidRDefault="00097051" w:rsidP="00097051"/>
    <w:p w:rsidR="00520AEF" w:rsidRPr="00097051" w:rsidRDefault="00097051" w:rsidP="00097051">
      <w:pPr>
        <w:tabs>
          <w:tab w:val="left" w:pos="1322"/>
        </w:tabs>
      </w:pPr>
      <w:r>
        <w:tab/>
      </w:r>
      <w:bookmarkStart w:id="0" w:name="_GoBack"/>
      <w:bookmarkEnd w:id="0"/>
    </w:p>
    <w:sectPr w:rsidR="00520AEF" w:rsidRPr="0009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09"/>
    <w:rsid w:val="00097051"/>
    <w:rsid w:val="003151F9"/>
    <w:rsid w:val="004458BB"/>
    <w:rsid w:val="00520AEF"/>
    <w:rsid w:val="007612B8"/>
    <w:rsid w:val="00863809"/>
    <w:rsid w:val="00A8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F3287-7D52-4B31-B0DD-FBA6A028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18C0B33C</Template>
  <TotalTime>124</TotalTime>
  <Pages>2</Pages>
  <Words>7</Words>
  <Characters>44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Rajagopal, Aditya</dc:creator>
  <cp:keywords/>
  <dc:description/>
  <cp:lastModifiedBy>Rajagopal, Aditya</cp:lastModifiedBy>
  <cp:revision>7</cp:revision>
  <dcterms:created xsi:type="dcterms:W3CDTF">2015-12-04T09:56:00Z</dcterms:created>
  <dcterms:modified xsi:type="dcterms:W3CDTF">2015-12-04T12:00:00Z</dcterms:modified>
</cp:coreProperties>
</file>