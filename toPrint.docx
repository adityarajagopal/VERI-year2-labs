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829" w:rsidRDefault="001B5E8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51988C" wp14:editId="2E55EF07">
                <wp:simplePos x="0" y="0"/>
                <wp:positionH relativeFrom="margin">
                  <wp:align>center</wp:align>
                </wp:positionH>
                <wp:positionV relativeFrom="paragraph">
                  <wp:posOffset>-303</wp:posOffset>
                </wp:positionV>
                <wp:extent cx="4514850" cy="4052817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4052817"/>
                          <a:chOff x="0" y="0"/>
                          <a:chExt cx="4514850" cy="40528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33517"/>
                            <a:ext cx="4514850" cy="2019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132994" id="Group 8" o:spid="_x0000_s1026" style="position:absolute;margin-left:0;margin-top:0;width:355.5pt;height:319.1pt;z-index:251666432;mso-position-horizontal:center;mso-position-horizontal-relative:margin" coordsize="45148,40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5148;height:20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pTLTCAAAA2gAAAA8AAABkcnMvZG93bnJldi54bWxEj0FrwkAUhO9C/8PyCt7MRlEp0VVEFDzY&#10;Q9OGXh/ZZxLMvg27qyb/visUPA4z8w2z3vamFXdyvrGsYJqkIIhLqxuuFPx8HycfIHxA1thaJgUD&#10;edhu3kZrzLR98Bfd81CJCGGfoYI6hC6T0pc1GfSJ7Yijd7HOYIjSVVI7fES4aeUsTZfSYMNxocaO&#10;9jWV1/xmFMzN7XNalMWgF5fjQfdu93uWlVLj9363AhGoD6/wf/ukFczgeSXeALn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KUy0wgAAANoAAAAPAAAAAAAAAAAAAAAAAJ8C&#10;AABkcnMvZG93bnJldi54bWxQSwUGAAAAAAQABAD3AAAAjgMAAAAA&#10;">
                  <v:imagedata r:id="rId5" o:title=""/>
                  <v:path arrowok="t"/>
                </v:shape>
                <v:shape id="Picture 7" o:spid="_x0000_s1028" type="#_x0000_t75" style="position:absolute;top:20335;width:45148;height:20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e7yzDAAAA2gAAAA8AAABkcnMvZG93bnJldi54bWxEj0FrwkAUhO8F/8PyBG91Y7GtRFcJ0oCH&#10;eqhVvD6yzySYfRt2NzH+e1co9DjMzDfMajOYRvTkfG1ZwWyagCAurK65VHD8zV8XIHxA1thYJgV3&#10;8rBZj15WmGp74x/qD6EUEcI+RQVVCG0qpS8qMuintiWO3sU6gyFKV0rt8BbhppFvSfIhDdYcFyps&#10;aVtRcT10RsHcdPvZqTjd9fsl/9KDy87fslRqMh6yJYhAQ/gP/7V3WsEnPK/EGy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17vLMMAAADaAAAADwAAAAAAAAAAAAAAAACf&#10;AgAAZHJzL2Rvd25yZXYueG1sUEsFBgAAAAAEAAQA9wAAAI8DAAAAAA==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C42829" w:rsidRPr="00C42829" w:rsidRDefault="001B5E8F" w:rsidP="00C4282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921834" wp14:editId="44B72CB3">
                <wp:simplePos x="0" y="0"/>
                <wp:positionH relativeFrom="margin">
                  <wp:align>right</wp:align>
                </wp:positionH>
                <wp:positionV relativeFrom="paragraph">
                  <wp:posOffset>211436</wp:posOffset>
                </wp:positionV>
                <wp:extent cx="5731510" cy="5076417"/>
                <wp:effectExtent l="0" t="0" r="254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6417"/>
                          <a:chOff x="0" y="0"/>
                          <a:chExt cx="5731510" cy="5076417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1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45307"/>
                            <a:ext cx="5731510" cy="2531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20DA3E" id="Group 10" o:spid="_x0000_s1026" style="position:absolute;margin-left:400.1pt;margin-top:16.65pt;width:451.3pt;height:399.7pt;z-index:251669504;mso-position-horizontal:right;mso-position-horizontal-relative:margin" coordsize="57315,5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">
                <v:shape id="Picture 5" o:spid="_x0000_s1027" type="#_x0000_t75" style="position:absolute;width:57315;height:25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5ldrCAAAA2gAAAA8AAABkcnMvZG93bnJldi54bWxEj8FqwzAQRO+F/oPYQG+1HFOX4EY2plAo&#10;lByShpwXaWO7sVbGUh3776NAocdhZt4w22q2vZho9J1jBeskBUGsnem4UXD8/njegPAB2WDvmBQs&#10;5KEqHx+2WBh35T1Nh9CICGFfoII2hKGQ0uuWLPrEDcTRO7vRYohybKQZ8RrhtpdZmr5Kix3HhRYH&#10;em9JXw6/VsG5buaXdeZ/uno5TZMesnz3ZZV6Ws31G4hAc/gP/7U/jYIc7lfiDZ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uZXawgAAANoAAAAPAAAAAAAAAAAAAAAAAJ8C&#10;AABkcnMvZG93bnJldi54bWxQSwUGAAAAAAQABAD3AAAAjgMAAAAA&#10;">
                  <v:imagedata r:id="rId7" o:title=""/>
                  <v:path arrowok="t"/>
                </v:shape>
                <v:shape id="Picture 9" o:spid="_x0000_s1028" type="#_x0000_t75" style="position:absolute;top:25453;width:57315;height:25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0n9/DAAAA2gAAAA8AAABkcnMvZG93bnJldi54bWxEj09rwkAUxO8Fv8PyCr01G0MtNrpKEIRC&#10;8eAfen5kXzax2bchu8b47V1B6HGYmd8wy/VoWzFQ7xvHCqZJCoK4dLpho+B03L7PQfiArLF1TApu&#10;5GG9mrwsMdfuynsaDsGICGGfo4I6hC6X0pc1WfSJ64ijV7neYoiyN1L3eI1w28osTT+lxYbjQo0d&#10;bWoq/w4Xq6AqzPgxzfy5KW6/w1B22Wz3Y5V6ex2LBYhAY/gPP9vfWsEXPK7EG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/Sf38MAAADaAAAADwAAAAAAAAAAAAAAAACf&#10;AgAAZHJzL2Rvd25yZXYueG1sUEsFBgAAAAAEAAQA9wAAAI8DAAAAAA==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p w:rsidR="00C42829" w:rsidRPr="00C42829" w:rsidRDefault="00C42829" w:rsidP="00C42829"/>
    <w:p w:rsidR="00C42829" w:rsidRPr="00C42829" w:rsidRDefault="00C42829" w:rsidP="00C42829"/>
    <w:p w:rsidR="00C42829" w:rsidRPr="00C42829" w:rsidRDefault="00C42829" w:rsidP="00C42829"/>
    <w:p w:rsidR="00A800C1" w:rsidRDefault="00C42829" w:rsidP="00C42829">
      <w:pPr>
        <w:tabs>
          <w:tab w:val="left" w:pos="5255"/>
        </w:tabs>
      </w:pPr>
      <w:r>
        <w:tab/>
      </w: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C42829" w:rsidRDefault="00C42829" w:rsidP="00C42829">
      <w:pPr>
        <w:tabs>
          <w:tab w:val="left" w:pos="5255"/>
        </w:tabs>
      </w:pPr>
    </w:p>
    <w:p w:rsidR="001B5E8F" w:rsidRDefault="001B5E8F" w:rsidP="00C42829">
      <w:pPr>
        <w:tabs>
          <w:tab w:val="left" w:pos="5255"/>
        </w:tabs>
      </w:pPr>
    </w:p>
    <w:p w:rsidR="001B5E8F" w:rsidRDefault="001B5E8F">
      <w:r>
        <w:br w:type="page"/>
      </w:r>
    </w:p>
    <w:p w:rsidR="00C42829" w:rsidRPr="00C42829" w:rsidRDefault="00F74EEE" w:rsidP="00C42829">
      <w:pPr>
        <w:tabs>
          <w:tab w:val="left" w:pos="5255"/>
        </w:tabs>
      </w:pPr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1262418</wp:posOffset>
                </wp:positionV>
                <wp:extent cx="4408170" cy="6291438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170" cy="6291438"/>
                          <a:chOff x="0" y="0"/>
                          <a:chExt cx="4408170" cy="629143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70" cy="3138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52633"/>
                            <a:ext cx="4408170" cy="3138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E46FD2" id="Group 13" o:spid="_x0000_s1026" style="position:absolute;margin-left:0;margin-top:99.4pt;width:347.1pt;height:495.4pt;z-index:251673600" coordsize="44081,62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">
                <v:shape id="Picture 1" o:spid="_x0000_s1027" type="#_x0000_t75" style="position:absolute;width:44081;height:31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S5z+/AAAA2gAAAA8AAABkcnMvZG93bnJldi54bWxET02LwjAQvQv+hzDC3jRVoWjXKIsgKMvC&#10;WvXgbWhm27LNpCRR6783guBpeLzPWaw604grOV9bVjAeJSCIC6trLhUcD5vhDIQPyBoby6TgTh5W&#10;y35vgZm2N97TNQ+liCHsM1RQhdBmUvqiIoN+ZFviyP1ZZzBE6EqpHd5iuGnkJElSabDm2FBhS+uK&#10;iv/8YhRQtz2h0648p8fvdPrzu0vH87NSH4Pu6xNEoC68xS/3Vsf58HzleeXy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Euc/vwAAANoAAAAPAAAAAAAAAAAAAAAAAJ8CAABk&#10;cnMvZG93bnJldi54bWxQSwUGAAAAAAQABAD3AAAAiwMAAAAA&#10;">
                  <v:imagedata r:id="rId9" o:title=""/>
                  <v:path arrowok="t"/>
                </v:shape>
                <v:shape id="Picture 12" o:spid="_x0000_s1028" type="#_x0000_t75" style="position:absolute;top:31526;width:44081;height:31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mVifAAAAA2wAAAA8AAABkcnMvZG93bnJldi54bWxET02LwjAQvQv+hzCCN01VKNo1yiIILoug&#10;VQ/ehma2LdtMSpLV7r83guBtHu9zluvONOJGzteWFUzGCQjiwuqaSwXn03Y0B+EDssbGMin4Jw/r&#10;Vb+3xEzbOx/plodSxBD2GSqoQmgzKX1RkUE/ti1x5H6sMxgidKXUDu8x3DRymiSpNFhzbKiwpU1F&#10;xW/+ZxRQt7ug0668pufvdLY/fKWTxVWp4aD7/AARqAtv8cu903H+FJ6/xAPk6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6ZWJ8AAAADbAAAADwAAAAAAAAAAAAAAAACfAgAA&#10;ZHJzL2Rvd25yZXYueG1sUEsFBgAAAAAEAAQA9wAAAIwDAAAAAA==&#10;">
                  <v:imagedata r:id="rId9" o:title=""/>
                  <v:path arrowok="t"/>
                </v:shape>
              </v:group>
            </w:pict>
          </mc:Fallback>
        </mc:AlternateContent>
      </w:r>
      <w:r w:rsidR="001B5E8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-607</wp:posOffset>
                </wp:positionV>
                <wp:extent cx="5912940" cy="105073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940" cy="1050735"/>
                          <a:chOff x="0" y="0"/>
                          <a:chExt cx="5912940" cy="105073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525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415" y="545910"/>
                            <a:ext cx="58515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C8408F" id="Group 11" o:spid="_x0000_s1026" style="position:absolute;margin-left:0;margin-top:-.05pt;width:465.6pt;height:82.75pt;z-index:251663360;mso-position-horizontal:left;mso-position-horizontal-relative:margin" coordsize="59129,10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">
                <v:shape id="Picture 3" o:spid="_x0000_s1027" type="#_x0000_t75" style="position:absolute;width:58515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IUdLEAAAA2gAAAA8AAABkcnMvZG93bnJldi54bWxEj0FrwkAUhO8F/8PyCr0U3VirSOoqUijW&#10;g2ij9PyafSbB7NuQfdX4712h0OMwM98ws0XnanWmNlSeDQwHCSji3NuKCwOH/Ud/CioIssXaMxm4&#10;UoDFvPcww9T6C3/ROZNCRQiHFA2UIk2qdchLchgGviGO3tG3DiXKttC2xUuEu1q/JMlEO6w4LpTY&#10;0HtJ+Sn7dQa2491qv6tElt/H8WqdbZ5/hq9kzNNjt3wDJdTJf/iv/WkNjOB+Jd4APb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IUdLEAAAA2gAAAA8AAAAAAAAAAAAAAAAA&#10;nwIAAGRycy9kb3ducmV2LnhtbFBLBQYAAAAABAAEAPcAAACQAwAAAAA=&#10;">
                  <v:imagedata r:id="rId11" o:title=""/>
                  <v:path arrowok="t"/>
                </v:shape>
                <v:shape id="Picture 6" o:spid="_x0000_s1028" type="#_x0000_t75" style="position:absolute;left:614;top:5459;width:58515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/8krEAAAA2gAAAA8AAABkcnMvZG93bnJldi54bWxEj0FrwkAUhO8F/8PyhF5K3VhqKNFVRBDb&#10;g9TG0vNr9pkEs29D9lXjv3eFgsdhZr5hZoveNepEXag9GxiPElDEhbc1lwa+9+vnN1BBkC02nsnA&#10;hQIs5oOHGWbWn/mLTrmUKkI4ZGigEmkzrUNRkcMw8i1x9A6+cyhRdqW2HZ4j3DX6JUlS7bDmuFBh&#10;S6uKimP+5wx8Tnab/a4WWf4cJpuPfPv0O34lYx6H/XIKSqiXe/i//W4NpHC7Em+Anl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/8krEAAAA2gAAAA8AAAAAAAAAAAAAAAAA&#10;nwIAAGRycy9kb3ducmV2LnhtbFBLBQYAAAAABAAEAPcAAACQAwAAAAA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</w:p>
    <w:sectPr w:rsidR="00C42829" w:rsidRPr="00C4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7E"/>
    <w:rsid w:val="001B5E8F"/>
    <w:rsid w:val="00A70399"/>
    <w:rsid w:val="00A800C1"/>
    <w:rsid w:val="00AE3D7E"/>
    <w:rsid w:val="00C42829"/>
    <w:rsid w:val="00CA6349"/>
    <w:rsid w:val="00F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107C-48B2-4673-A1B2-EF39BA69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F82CFC5</Template>
  <TotalTime>21</TotalTime>
  <Pages>2</Pages>
  <Words>5</Words>
  <Characters>30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Rajagopal, Aditya</dc:creator>
  <cp:keywords/>
  <dc:description/>
  <cp:lastModifiedBy>Rajagopal, Aditya</cp:lastModifiedBy>
  <cp:revision>6</cp:revision>
  <dcterms:created xsi:type="dcterms:W3CDTF">2015-12-01T10:49:00Z</dcterms:created>
  <dcterms:modified xsi:type="dcterms:W3CDTF">2015-12-01T11:36:00Z</dcterms:modified>
</cp:coreProperties>
</file>