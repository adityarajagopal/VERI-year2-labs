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89" w:rsidRDefault="00653F37" w:rsidP="00C85189">
      <w:pPr>
        <w:tabs>
          <w:tab w:val="left" w:pos="2370"/>
        </w:tabs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99D3775" wp14:editId="5F6547E9">
            <wp:simplePos x="0" y="0"/>
            <wp:positionH relativeFrom="page">
              <wp:posOffset>3745865</wp:posOffset>
            </wp:positionH>
            <wp:positionV relativeFrom="paragraph">
              <wp:posOffset>2540</wp:posOffset>
            </wp:positionV>
            <wp:extent cx="3681095" cy="43719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F48786A" wp14:editId="1A407FF5">
            <wp:simplePos x="0" y="0"/>
            <wp:positionH relativeFrom="column">
              <wp:posOffset>-685800</wp:posOffset>
            </wp:positionH>
            <wp:positionV relativeFrom="paragraph">
              <wp:posOffset>4543425</wp:posOffset>
            </wp:positionV>
            <wp:extent cx="3952875" cy="2152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D8BCD9E" wp14:editId="575BFEBD">
            <wp:simplePos x="0" y="0"/>
            <wp:positionH relativeFrom="column">
              <wp:posOffset>-685800</wp:posOffset>
            </wp:positionH>
            <wp:positionV relativeFrom="paragraph">
              <wp:posOffset>6932930</wp:posOffset>
            </wp:positionV>
            <wp:extent cx="3952875" cy="2152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0651403C" wp14:editId="7619F9A9">
            <wp:simplePos x="0" y="0"/>
            <wp:positionH relativeFrom="column">
              <wp:posOffset>2799080</wp:posOffset>
            </wp:positionH>
            <wp:positionV relativeFrom="paragraph">
              <wp:posOffset>6527800</wp:posOffset>
            </wp:positionV>
            <wp:extent cx="4998085" cy="881380"/>
            <wp:effectExtent l="953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9808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45B3454" wp14:editId="79F35001">
            <wp:simplePos x="0" y="0"/>
            <wp:positionH relativeFrom="column">
              <wp:posOffset>-781050</wp:posOffset>
            </wp:positionH>
            <wp:positionV relativeFrom="paragraph">
              <wp:posOffset>4445</wp:posOffset>
            </wp:positionV>
            <wp:extent cx="3681448" cy="4371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48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5189" w:rsidRDefault="00C85189" w:rsidP="00C85189">
      <w:pPr>
        <w:tabs>
          <w:tab w:val="left" w:pos="2370"/>
        </w:tabs>
      </w:pPr>
    </w:p>
    <w:p w:rsidR="00C85189" w:rsidRDefault="00385F63" w:rsidP="00385F63">
      <w:pPr>
        <w:tabs>
          <w:tab w:val="left" w:pos="2010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5D9C1A6C" wp14:editId="48AE8F3B">
            <wp:extent cx="5731510" cy="377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89" w:rsidRDefault="00C85189" w:rsidP="00C85189">
      <w:pPr>
        <w:tabs>
          <w:tab w:val="left" w:pos="2370"/>
        </w:tabs>
      </w:pPr>
    </w:p>
    <w:p w:rsidR="00C85189" w:rsidRDefault="00C85189" w:rsidP="00C85189">
      <w:pPr>
        <w:tabs>
          <w:tab w:val="left" w:pos="2370"/>
        </w:tabs>
      </w:pPr>
    </w:p>
    <w:p w:rsidR="00C85189" w:rsidRDefault="00C85189" w:rsidP="00C85189">
      <w:pPr>
        <w:tabs>
          <w:tab w:val="left" w:pos="2370"/>
        </w:tabs>
      </w:pPr>
    </w:p>
    <w:p w:rsidR="00C85189" w:rsidRDefault="00C85189" w:rsidP="00C85189">
      <w:pPr>
        <w:tabs>
          <w:tab w:val="left" w:pos="2370"/>
        </w:tabs>
      </w:pPr>
    </w:p>
    <w:p w:rsidR="00C85189" w:rsidRDefault="00C85189" w:rsidP="00C85189">
      <w:pPr>
        <w:tabs>
          <w:tab w:val="left" w:pos="2370"/>
        </w:tabs>
      </w:pPr>
    </w:p>
    <w:p w:rsidR="00C85189" w:rsidRDefault="00C85189" w:rsidP="00C85189">
      <w:pPr>
        <w:tabs>
          <w:tab w:val="left" w:pos="2370"/>
        </w:tabs>
      </w:pPr>
    </w:p>
    <w:p w:rsidR="006B6800" w:rsidRDefault="006B6800" w:rsidP="00C85189">
      <w:pPr>
        <w:tabs>
          <w:tab w:val="left" w:pos="2370"/>
        </w:tabs>
      </w:pPr>
    </w:p>
    <w:p w:rsidR="006B6800" w:rsidRDefault="00653F37"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3330FB36" wp14:editId="7922070D">
            <wp:simplePos x="0" y="0"/>
            <wp:positionH relativeFrom="column">
              <wp:posOffset>1818957</wp:posOffset>
            </wp:positionH>
            <wp:positionV relativeFrom="paragraph">
              <wp:posOffset>3265488</wp:posOffset>
            </wp:positionV>
            <wp:extent cx="4998085" cy="881380"/>
            <wp:effectExtent l="953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9808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B6800">
        <w:br w:type="page"/>
      </w:r>
    </w:p>
    <w:p w:rsidR="00C85189" w:rsidRPr="00C85189" w:rsidRDefault="00545FB5" w:rsidP="00C85189">
      <w:pPr>
        <w:tabs>
          <w:tab w:val="left" w:pos="2370"/>
        </w:tabs>
      </w:pP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6E9AAF06" wp14:editId="3F395903">
            <wp:simplePos x="0" y="0"/>
            <wp:positionH relativeFrom="margin">
              <wp:align>right</wp:align>
            </wp:positionH>
            <wp:positionV relativeFrom="paragraph">
              <wp:posOffset>8296275</wp:posOffset>
            </wp:positionV>
            <wp:extent cx="5731510" cy="771525"/>
            <wp:effectExtent l="0" t="0" r="254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7476490</wp:posOffset>
            </wp:positionV>
            <wp:extent cx="5731510" cy="771525"/>
            <wp:effectExtent l="0" t="0" r="254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35EF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0DE38FBA" wp14:editId="6E0D8EA9">
            <wp:simplePos x="0" y="0"/>
            <wp:positionH relativeFrom="column">
              <wp:posOffset>2686050</wp:posOffset>
            </wp:positionH>
            <wp:positionV relativeFrom="paragraph">
              <wp:posOffset>3286125</wp:posOffset>
            </wp:positionV>
            <wp:extent cx="3657600" cy="40290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5EF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3286125</wp:posOffset>
            </wp:positionV>
            <wp:extent cx="3657600" cy="40290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BB6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6060F912" wp14:editId="03400A00">
            <wp:simplePos x="0" y="0"/>
            <wp:positionH relativeFrom="margin">
              <wp:align>center</wp:align>
            </wp:positionH>
            <wp:positionV relativeFrom="paragraph">
              <wp:posOffset>1600200</wp:posOffset>
            </wp:positionV>
            <wp:extent cx="4076700" cy="1485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BB6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6700" cy="1485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5189" w:rsidRPr="00C8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00" w:rsidRDefault="006B6800" w:rsidP="006B6800">
      <w:pPr>
        <w:spacing w:after="0" w:line="240" w:lineRule="auto"/>
      </w:pPr>
      <w:r>
        <w:separator/>
      </w:r>
    </w:p>
  </w:endnote>
  <w:endnote w:type="continuationSeparator" w:id="0">
    <w:p w:rsidR="006B6800" w:rsidRDefault="006B6800" w:rsidP="006B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00" w:rsidRDefault="006B6800" w:rsidP="006B6800">
      <w:pPr>
        <w:spacing w:after="0" w:line="240" w:lineRule="auto"/>
      </w:pPr>
      <w:r>
        <w:separator/>
      </w:r>
    </w:p>
  </w:footnote>
  <w:footnote w:type="continuationSeparator" w:id="0">
    <w:p w:rsidR="006B6800" w:rsidRDefault="006B6800" w:rsidP="006B6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3B"/>
    <w:rsid w:val="00043DA5"/>
    <w:rsid w:val="00182C3B"/>
    <w:rsid w:val="00234BB6"/>
    <w:rsid w:val="00385F63"/>
    <w:rsid w:val="00524FEB"/>
    <w:rsid w:val="00545FB5"/>
    <w:rsid w:val="00653F37"/>
    <w:rsid w:val="006B6800"/>
    <w:rsid w:val="007535EF"/>
    <w:rsid w:val="00C8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6233B-24D5-4E0F-8343-0BE40CB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00"/>
  </w:style>
  <w:style w:type="paragraph" w:styleId="Footer">
    <w:name w:val="footer"/>
    <w:basedOn w:val="Normal"/>
    <w:link w:val="FooterChar"/>
    <w:uiPriority w:val="99"/>
    <w:unhideWhenUsed/>
    <w:rsid w:val="006B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7DC44B17</Template>
  <TotalTime>151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Rizakis, Michail</dc:creator>
  <cp:keywords/>
  <dc:description/>
  <cp:lastModifiedBy>Rizakis, Michail</cp:lastModifiedBy>
  <cp:revision>10</cp:revision>
  <dcterms:created xsi:type="dcterms:W3CDTF">2015-11-27T09:26:00Z</dcterms:created>
  <dcterms:modified xsi:type="dcterms:W3CDTF">2015-11-27T11:58:00Z</dcterms:modified>
</cp:coreProperties>
</file>